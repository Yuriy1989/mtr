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BCE" w:rsidRDefault="00C566EB">
      <w:r>
        <w:t xml:space="preserve">Создайте файл шаблона </w:t>
      </w:r>
      <w:r>
        <w:rPr>
          <w:rStyle w:val="HTML"/>
          <w:rFonts w:eastAsiaTheme="minorHAnsi"/>
        </w:rPr>
        <w:t>.docx</w:t>
      </w:r>
      <w:r>
        <w:t xml:space="preserve"> с плейсхолдерами</w:t>
      </w:r>
    </w:p>
    <w:p w:rsidR="00C566EB" w:rsidRDefault="00C566EB"/>
    <w:p w:rsidR="00C566EB" w:rsidRDefault="00C566EB">
      <w:r>
        <w:rPr>
          <w:rStyle w:val="HTML"/>
          <w:rFonts w:eastAsiaTheme="minorHAnsi"/>
        </w:rPr>
        <w:t>{{title}}</w:t>
      </w:r>
      <w:r>
        <w:t xml:space="preserve">, </w:t>
      </w:r>
      <w:r>
        <w:rPr>
          <w:rStyle w:val="HTML"/>
          <w:rFonts w:eastAsiaTheme="minorHAnsi"/>
        </w:rPr>
        <w:t>{{base}}</w:t>
      </w:r>
      <w:r>
        <w:t xml:space="preserve">, </w:t>
      </w:r>
      <w:r>
        <w:rPr>
          <w:rStyle w:val="HTML"/>
          <w:rFonts w:eastAsiaTheme="minorHAnsi"/>
        </w:rPr>
        <w:t>{{recipient}}</w:t>
      </w:r>
      <w:bookmarkStart w:id="0" w:name="_GoBack"/>
      <w:bookmarkEnd w:id="0"/>
    </w:p>
    <w:sectPr w:rsidR="00C56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DE"/>
    <w:rsid w:val="004A16DE"/>
    <w:rsid w:val="006A2146"/>
    <w:rsid w:val="00C566EB"/>
    <w:rsid w:val="00D03BED"/>
    <w:rsid w:val="00D6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A11D5-BC2B-4952-B9DA-C6AD4314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566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erver\data\htdocs\umtsik\mtr\public\template\Doc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Юрий Юрьев</cp:lastModifiedBy>
  <cp:revision>1</cp:revision>
  <dcterms:created xsi:type="dcterms:W3CDTF">2025-02-07T06:55:00Z</dcterms:created>
  <dcterms:modified xsi:type="dcterms:W3CDTF">2025-02-07T06:56:00Z</dcterms:modified>
</cp:coreProperties>
</file>